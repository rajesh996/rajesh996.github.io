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14:paraId="6449BDA3" w14:textId="77777777" w:rsidTr="000B32EC">
        <w:tc>
          <w:tcPr>
            <w:tcW w:w="8630" w:type="dxa"/>
          </w:tcPr>
          <w:sdt>
            <w:sdtPr>
              <w:alias w:val="Enter your name:"/>
              <w:tag w:val="Enter your name:"/>
              <w:id w:val="461394294"/>
              <w:placeholder>
                <w:docPart w:val="9F3BF5C77657434A9D78BA912523B7EB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3E5796C9" w14:textId="77777777" w:rsidR="00A704CA" w:rsidRPr="00C92C71" w:rsidRDefault="00382F40" w:rsidP="00A704CA">
                <w:pPr>
                  <w:pStyle w:val="Title"/>
                </w:pPr>
                <w:r w:rsidRPr="00382F40">
                  <w:t>Rajesh Chittampally</w:t>
                </w:r>
              </w:p>
            </w:sdtContent>
          </w:sdt>
          <w:p w14:paraId="41407835" w14:textId="77777777" w:rsidR="00382F40" w:rsidRDefault="00D21E34" w:rsidP="00A704CA">
            <w:pPr>
              <w:pStyle w:val="ContactInformation"/>
            </w:pPr>
            <w:sdt>
              <w:sdtPr>
                <w:alias w:val="Enter street address, city, st zip code:"/>
                <w:tag w:val="Enter street address, city, st zip code:"/>
                <w:id w:val="481426167"/>
                <w:placeholder>
                  <w:docPart w:val="BF43EB0529DC4B9A996B9046D7A3042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382F40" w:rsidRPr="00382F40">
                  <w:t>H.No:- 2-2-1148/5, Sai Ram Complex, Street No:- 16, New Nallakunta, Hyderabad</w:t>
                </w:r>
                <w:r w:rsidR="00382F40">
                  <w:t>, Telangana</w:t>
                </w:r>
              </w:sdtContent>
            </w:sdt>
            <w:r w:rsidR="001C5D03">
              <w:t xml:space="preserve"> </w:t>
            </w:r>
            <w:r w:rsidR="00382F40">
              <w:t>– 500044</w:t>
            </w:r>
          </w:p>
          <w:p w14:paraId="61506544" w14:textId="77777777" w:rsidR="00A704CA" w:rsidRPr="00A704CA" w:rsidRDefault="00D21E34" w:rsidP="00A704CA">
            <w:pPr>
              <w:pStyle w:val="ContactInformation"/>
            </w:pPr>
            <w:sdt>
              <w:sdtPr>
                <w:rPr>
                  <w:b/>
                  <w:bCs/>
                </w:rPr>
                <w:alias w:val="Enter phone:"/>
                <w:tag w:val="Enter phone:"/>
                <w:id w:val="1127732928"/>
                <w:placeholder>
                  <w:docPart w:val="9B53787104844CB4B9B6AE08A99D444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382F40" w:rsidRPr="00596624">
                  <w:rPr>
                    <w:b/>
                    <w:bCs/>
                  </w:rPr>
                  <w:t>984 813 4297</w:t>
                </w:r>
              </w:sdtContent>
            </w:sdt>
            <w:r w:rsidR="001C5D03">
              <w:t xml:space="preserve"> –</w:t>
            </w:r>
            <w:r w:rsidR="00A704CA" w:rsidRPr="00A704CA">
              <w:t xml:space="preserve"> </w:t>
            </w:r>
            <w:sdt>
              <w:sdtPr>
                <w:rPr>
                  <w:b/>
                  <w:bCs/>
                </w:rPr>
                <w:alias w:val="Enter email:"/>
                <w:tag w:val="Enter email:"/>
                <w:id w:val="-347328397"/>
                <w:placeholder>
                  <w:docPart w:val="2650FDACBFCA45919F88E61A235EBA1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82F40" w:rsidRPr="00382F40">
                  <w:rPr>
                    <w:b/>
                    <w:bCs/>
                  </w:rPr>
                  <w:t>chittampallyrajesh@gmail.com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14:paraId="5A0C4311" w14:textId="77777777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2" w:type="dxa"/>
          </w:tcPr>
          <w:p w14:paraId="7BFD118B" w14:textId="0CFCCE8A" w:rsidR="00CA44C2" w:rsidRDefault="00382F40" w:rsidP="00840DA9">
            <w:pPr>
              <w:pStyle w:val="Heading1"/>
              <w:outlineLvl w:val="0"/>
            </w:pPr>
            <w:bookmarkStart w:id="0" w:name="_GoBack"/>
            <w:bookmarkEnd w:id="0"/>
            <w:r>
              <w:t>Summary</w:t>
            </w:r>
          </w:p>
        </w:tc>
        <w:tc>
          <w:tcPr>
            <w:tcW w:w="6768" w:type="dxa"/>
          </w:tcPr>
          <w:p w14:paraId="369700F3" w14:textId="77777777" w:rsidR="00CA44C2" w:rsidRDefault="00382F40" w:rsidP="00CA44C2">
            <w:r w:rsidRPr="00382F40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Full Stack Developer with a demonstrated history of working in the IT and Services industry. Proficient in Web Application Development, Software Design and Analysis. Strong research professional with a Bachelor’s Degree focused in Computer Science &amp; Engineering from St. Martin's Engineering College</w:t>
            </w:r>
            <w:r>
              <w:rPr>
                <w:rFonts w:ascii="Arial" w:hAnsi="Arial" w:cs="Arial"/>
                <w:color w:val="6C757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A44C2" w14:paraId="6AF4C4F6" w14:textId="77777777" w:rsidTr="002D4F34">
        <w:sdt>
          <w:sdtPr>
            <w:alias w:val="Experience:"/>
            <w:tag w:val="Experience:"/>
            <w:id w:val="1033002868"/>
            <w:placeholder>
              <w:docPart w:val="D046E4069B2F40DD981B399B7D2636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2375C662" w14:textId="77777777" w:rsidR="00CA44C2" w:rsidRDefault="00CA44C2" w:rsidP="00840DA9">
                <w:pPr>
                  <w:pStyle w:val="Heading1"/>
                  <w:outlineLvl w:val="0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</w:tcPr>
          <w:p w14:paraId="784863F5" w14:textId="77777777" w:rsidR="00CA44C2" w:rsidRDefault="00382F40" w:rsidP="00CA44C2">
            <w:pPr>
              <w:pStyle w:val="Heading1"/>
              <w:outlineLvl w:val="0"/>
              <w:rPr>
                <w:rFonts w:eastAsiaTheme="minorEastAsia"/>
              </w:rPr>
            </w:pPr>
            <w:r w:rsidRPr="00382F40">
              <w:t>Product Engineer - PHP</w:t>
            </w:r>
          </w:p>
          <w:p w14:paraId="0C2F9D5A" w14:textId="77777777" w:rsidR="00CA44C2" w:rsidRDefault="00382F40" w:rsidP="00CA44C2">
            <w:pPr>
              <w:rPr>
                <w:rFonts w:asciiTheme="majorHAnsi" w:hAnsiTheme="majorHAnsi"/>
              </w:rPr>
            </w:pPr>
            <w:r w:rsidRPr="00382F40">
              <w:rPr>
                <w:rFonts w:asciiTheme="majorHAnsi" w:hAnsiTheme="majorHAnsi"/>
              </w:rPr>
              <w:t>Vaave</w:t>
            </w:r>
            <w:r w:rsidR="00CA44C2">
              <w:rPr>
                <w:rFonts w:asciiTheme="majorHAnsi" w:hAnsiTheme="majorHAnsi"/>
              </w:rPr>
              <w:t xml:space="preserve">, </w:t>
            </w:r>
            <w:r w:rsidRPr="00382F40">
              <w:rPr>
                <w:rFonts w:asciiTheme="majorHAnsi" w:hAnsiTheme="majorHAnsi"/>
              </w:rPr>
              <w:t>Hyderabad</w:t>
            </w:r>
            <w:r>
              <w:rPr>
                <w:rFonts w:asciiTheme="majorHAnsi" w:hAnsiTheme="majorHAnsi"/>
              </w:rPr>
              <w:t>, Telangana</w:t>
            </w:r>
          </w:p>
          <w:p w14:paraId="19B4362D" w14:textId="77777777" w:rsidR="00CA44C2" w:rsidRPr="00382F40" w:rsidRDefault="00382F40" w:rsidP="00CA44C2">
            <w:pPr>
              <w:pStyle w:val="Date"/>
              <w:rPr>
                <w:i w:val="0"/>
                <w:iCs/>
              </w:rPr>
            </w:pPr>
            <w:r>
              <w:t>Feb 2019</w:t>
            </w:r>
            <w:r w:rsidR="00CA44C2">
              <w:t xml:space="preserve"> – </w:t>
            </w:r>
            <w:r w:rsidRPr="00596624">
              <w:rPr>
                <w:i w:val="0"/>
                <w:iCs/>
              </w:rPr>
              <w:t>Present</w:t>
            </w:r>
          </w:p>
          <w:p w14:paraId="318F23D5" w14:textId="77777777" w:rsidR="00382F40" w:rsidRPr="00382F40" w:rsidRDefault="00382F40" w:rsidP="00382F40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382F40">
              <w:rPr>
                <w:rFonts w:ascii="Arial" w:hAnsi="Arial" w:cs="Arial"/>
                <w:color w:val="000000" w:themeColor="text1"/>
                <w:sz w:val="21"/>
                <w:szCs w:val="21"/>
              </w:rPr>
              <w:t>At Vaave, the main objective we strive for is to bring alumni together and provide them a wonderful platform.</w:t>
            </w:r>
          </w:p>
          <w:p w14:paraId="5B5E60CB" w14:textId="77777777" w:rsidR="00CA44C2" w:rsidRPr="00382F40" w:rsidRDefault="00382F40" w:rsidP="00382F40">
            <w:pPr>
              <w:pStyle w:val="public-draftstyledefault-unorderedlistitem"/>
              <w:numPr>
                <w:ilvl w:val="0"/>
                <w:numId w:val="14"/>
              </w:numPr>
              <w:shd w:val="clear" w:color="auto" w:fill="FFFFFF"/>
              <w:spacing w:before="0" w:beforeAutospacing="0" w:after="75" w:afterAutospacing="0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382F40">
              <w:rPr>
                <w:rFonts w:ascii="Arial" w:hAnsi="Arial" w:cs="Arial"/>
                <w:color w:val="000000" w:themeColor="text1"/>
                <w:sz w:val="21"/>
                <w:szCs w:val="21"/>
              </w:rPr>
              <w:t>As a Product Engineer at Vaave, I have designed and developed an algorithm to identify duplicate profiles in the system, integrated external third party plugins into the system to improve user experience.</w:t>
            </w:r>
          </w:p>
          <w:p w14:paraId="4EB43159" w14:textId="77777777" w:rsidR="00CA44C2" w:rsidRPr="00F3010C" w:rsidRDefault="00382F40" w:rsidP="00CA44C2">
            <w:pPr>
              <w:pStyle w:val="Heading2"/>
              <w:outlineLvl w:val="1"/>
            </w:pPr>
            <w:r w:rsidRPr="00382F40">
              <w:t>Product Engineer Intern</w:t>
            </w:r>
          </w:p>
          <w:p w14:paraId="71D608DB" w14:textId="77777777" w:rsidR="00CA44C2" w:rsidRDefault="00382F40" w:rsidP="00CA44C2">
            <w:pPr>
              <w:rPr>
                <w:rFonts w:asciiTheme="majorHAnsi" w:hAnsiTheme="majorHAnsi"/>
              </w:rPr>
            </w:pPr>
            <w:r w:rsidRPr="00382F40">
              <w:rPr>
                <w:rFonts w:asciiTheme="majorHAnsi" w:hAnsiTheme="majorHAnsi"/>
              </w:rPr>
              <w:t>Vaave</w:t>
            </w:r>
            <w:r>
              <w:rPr>
                <w:rFonts w:asciiTheme="majorHAnsi" w:hAnsiTheme="majorHAnsi"/>
              </w:rPr>
              <w:t xml:space="preserve">, </w:t>
            </w:r>
            <w:r w:rsidRPr="00382F40">
              <w:rPr>
                <w:rFonts w:asciiTheme="majorHAnsi" w:hAnsiTheme="majorHAnsi"/>
              </w:rPr>
              <w:t>Hyderabad</w:t>
            </w:r>
            <w:r>
              <w:rPr>
                <w:rFonts w:asciiTheme="majorHAnsi" w:hAnsiTheme="majorHAnsi"/>
              </w:rPr>
              <w:t>, Telangana</w:t>
            </w:r>
          </w:p>
          <w:p w14:paraId="3B1EBE7B" w14:textId="77777777" w:rsidR="00CA44C2" w:rsidRPr="00382F40" w:rsidRDefault="00382F40" w:rsidP="00CA44C2">
            <w:pPr>
              <w:pStyle w:val="Date"/>
              <w:rPr>
                <w:i w:val="0"/>
                <w:iCs/>
              </w:rPr>
            </w:pPr>
            <w:r w:rsidRPr="00382F40">
              <w:rPr>
                <w:i w:val="0"/>
                <w:iCs/>
              </w:rPr>
              <w:t>Jul</w:t>
            </w:r>
            <w:r>
              <w:t xml:space="preserve"> </w:t>
            </w:r>
            <w:r>
              <w:rPr>
                <w:i w:val="0"/>
                <w:iCs/>
              </w:rPr>
              <w:t>2018</w:t>
            </w:r>
            <w:r w:rsidR="00CA44C2">
              <w:t xml:space="preserve"> – </w:t>
            </w:r>
            <w:r>
              <w:rPr>
                <w:i w:val="0"/>
                <w:iCs/>
              </w:rPr>
              <w:t>Jan 2019</w:t>
            </w:r>
          </w:p>
          <w:p w14:paraId="257E5784" w14:textId="77777777" w:rsidR="00382F40" w:rsidRPr="00382F40" w:rsidRDefault="00382F40" w:rsidP="00382F40">
            <w:pPr>
              <w:numPr>
                <w:ilvl w:val="0"/>
                <w:numId w:val="14"/>
              </w:numPr>
              <w:shd w:val="clear" w:color="auto" w:fill="FFFFFF"/>
              <w:spacing w:after="75" w:line="240" w:lineRule="auto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Assisted in development of various solutions to day to day problems faced by clients.</w:t>
            </w:r>
          </w:p>
          <w:p w14:paraId="7AF02CD4" w14:textId="77777777" w:rsidR="00CA44C2" w:rsidRDefault="00382F40" w:rsidP="00382F40">
            <w:pPr>
              <w:numPr>
                <w:ilvl w:val="0"/>
                <w:numId w:val="14"/>
              </w:numPr>
              <w:shd w:val="clear" w:color="auto" w:fill="FFFFFF"/>
              <w:spacing w:after="75" w:line="240" w:lineRule="auto"/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Did strong research to solve problems and worked on developing solutions to real-time problems using modern technologies.</w:t>
            </w:r>
            <w:r>
              <w:t xml:space="preserve"> </w:t>
            </w:r>
          </w:p>
        </w:tc>
      </w:tr>
      <w:tr w:rsidR="00F8731E" w14:paraId="55E408B6" w14:textId="77777777" w:rsidTr="002D4F34">
        <w:sdt>
          <w:sdtPr>
            <w:alias w:val="Education:"/>
            <w:tag w:val="Education:"/>
            <w:id w:val="1405184291"/>
            <w:placeholder>
              <w:docPart w:val="5DF47653AB3A46EE8426DC537E7720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14:paraId="4B350CA0" w14:textId="77777777" w:rsidR="00F8731E" w:rsidRDefault="00F8731E" w:rsidP="00840DA9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</w:tcPr>
          <w:p w14:paraId="4D322852" w14:textId="77777777" w:rsidR="00F8731E" w:rsidRDefault="00382F40" w:rsidP="00840DA9">
            <w:pPr>
              <w:pStyle w:val="Heading1"/>
              <w:outlineLvl w:val="0"/>
              <w:rPr>
                <w:rFonts w:eastAsiaTheme="minorEastAsia"/>
              </w:rPr>
            </w:pPr>
            <w:r w:rsidRPr="00382F40">
              <w:t>Bachelor of Technology</w:t>
            </w:r>
          </w:p>
          <w:p w14:paraId="1841B599" w14:textId="77777777" w:rsidR="00F8731E" w:rsidRDefault="00382F40" w:rsidP="00840DA9">
            <w:r w:rsidRPr="00382F40">
              <w:t>St. Martin's Engineering College</w:t>
            </w:r>
            <w:r w:rsidR="00F8731E">
              <w:t xml:space="preserve">, </w:t>
            </w:r>
            <w:r>
              <w:t>Hyderabad, Telangana</w:t>
            </w:r>
          </w:p>
          <w:p w14:paraId="2BE05FF6" w14:textId="77777777" w:rsidR="00F8731E" w:rsidRDefault="00382F40" w:rsidP="00840DA9">
            <w:r>
              <w:t>Jun 2018</w:t>
            </w:r>
          </w:p>
          <w:p w14:paraId="59CE2EBE" w14:textId="77777777" w:rsidR="00F8731E" w:rsidRDefault="00382F40" w:rsidP="00840DA9">
            <w:r>
              <w:t>GPA 6.9</w:t>
            </w:r>
          </w:p>
        </w:tc>
      </w:tr>
      <w:tr w:rsidR="00F8731E" w14:paraId="6A63EFCA" w14:textId="77777777" w:rsidTr="002D4F34">
        <w:tc>
          <w:tcPr>
            <w:tcW w:w="1872" w:type="dxa"/>
          </w:tcPr>
          <w:p w14:paraId="282F1838" w14:textId="77777777" w:rsidR="00F8731E" w:rsidRDefault="00382F40" w:rsidP="00840DA9">
            <w:pPr>
              <w:pStyle w:val="Heading1"/>
              <w:outlineLvl w:val="0"/>
            </w:pPr>
            <w:r>
              <w:t>Projects</w:t>
            </w:r>
          </w:p>
        </w:tc>
        <w:tc>
          <w:tcPr>
            <w:tcW w:w="6768" w:type="dxa"/>
          </w:tcPr>
          <w:p w14:paraId="31C0D79D" w14:textId="77777777" w:rsidR="00382F40" w:rsidRPr="00382F40" w:rsidRDefault="00382F40" w:rsidP="00382F40">
            <w:pPr>
              <w:numPr>
                <w:ilvl w:val="0"/>
                <w:numId w:val="16"/>
              </w:numPr>
              <w:shd w:val="clear" w:color="auto" w:fill="FFFFFF"/>
              <w:spacing w:after="75" w:line="240" w:lineRule="auto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Lead a team of four and had developed a chat application using Google Firebase and Java for academic mini project.</w:t>
            </w:r>
          </w:p>
          <w:p w14:paraId="4E1C6F83" w14:textId="77777777" w:rsidR="00382F40" w:rsidRPr="00382F40" w:rsidRDefault="00382F40" w:rsidP="00382F40">
            <w:pPr>
              <w:numPr>
                <w:ilvl w:val="0"/>
                <w:numId w:val="16"/>
              </w:numPr>
              <w:shd w:val="clear" w:color="auto" w:fill="FFFFFF"/>
              <w:spacing w:after="75" w:line="240" w:lineRule="auto"/>
              <w:rPr>
                <w:rFonts w:ascii="Arial" w:eastAsia="Times New Roman" w:hAnsi="Arial" w:cs="Arial"/>
                <w:sz w:val="21"/>
                <w:szCs w:val="21"/>
                <w:lang w:eastAsia="en-US"/>
              </w:rPr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Developed a website for showing timings of Hyderabad Metro Rail.</w:t>
            </w:r>
          </w:p>
          <w:p w14:paraId="33EEC763" w14:textId="77777777" w:rsidR="00F8731E" w:rsidRDefault="00382F40" w:rsidP="00382F40">
            <w:pPr>
              <w:numPr>
                <w:ilvl w:val="0"/>
                <w:numId w:val="16"/>
              </w:numPr>
              <w:shd w:val="clear" w:color="auto" w:fill="FFFFFF"/>
              <w:spacing w:after="75" w:line="240" w:lineRule="auto"/>
            </w:pPr>
            <w:r w:rsidRPr="00382F40">
              <w:rPr>
                <w:rFonts w:ascii="Arial" w:eastAsia="Times New Roman" w:hAnsi="Arial" w:cs="Arial"/>
                <w:sz w:val="21"/>
                <w:szCs w:val="21"/>
                <w:lang w:eastAsia="en-US"/>
              </w:rPr>
              <w:t>Developed websites using Wix for friends.</w:t>
            </w:r>
            <w:r>
              <w:t xml:space="preserve"> </w:t>
            </w:r>
          </w:p>
        </w:tc>
      </w:tr>
      <w:tr w:rsidR="00F8731E" w14:paraId="010A03D2" w14:textId="77777777" w:rsidTr="002D4F34">
        <w:tc>
          <w:tcPr>
            <w:tcW w:w="1872" w:type="dxa"/>
          </w:tcPr>
          <w:p w14:paraId="16F2F586" w14:textId="77777777" w:rsidR="00F8731E" w:rsidRDefault="00F8731E" w:rsidP="00840DA9">
            <w:pPr>
              <w:pStyle w:val="Heading1"/>
              <w:outlineLvl w:val="0"/>
            </w:pPr>
          </w:p>
        </w:tc>
        <w:tc>
          <w:tcPr>
            <w:tcW w:w="6768" w:type="dxa"/>
          </w:tcPr>
          <w:p w14:paraId="01C1C0B1" w14:textId="77777777" w:rsidR="00F8731E" w:rsidRDefault="00F8731E" w:rsidP="00840DA9"/>
        </w:tc>
      </w:tr>
      <w:tr w:rsidR="00F8731E" w14:paraId="0AF3F3B9" w14:textId="77777777" w:rsidTr="002D4F34">
        <w:tc>
          <w:tcPr>
            <w:tcW w:w="1872" w:type="dxa"/>
          </w:tcPr>
          <w:p w14:paraId="784147A2" w14:textId="77777777" w:rsidR="00F8731E" w:rsidRDefault="00596624" w:rsidP="00840DA9">
            <w:pPr>
              <w:pStyle w:val="Heading1"/>
              <w:outlineLvl w:val="0"/>
            </w:pPr>
            <w:r>
              <w:t>Skills</w:t>
            </w:r>
          </w:p>
        </w:tc>
        <w:tc>
          <w:tcPr>
            <w:tcW w:w="6768" w:type="dxa"/>
          </w:tcPr>
          <w:p w14:paraId="7B661976" w14:textId="77777777" w:rsidR="00F8731E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PHP</w:t>
            </w:r>
          </w:p>
          <w:p w14:paraId="16EBCE90" w14:textId="77777777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Codeigniter (PHP Framework)</w:t>
            </w:r>
          </w:p>
          <w:p w14:paraId="6F60262D" w14:textId="77777777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Javascript</w:t>
            </w:r>
          </w:p>
          <w:p w14:paraId="56A59192" w14:textId="276E4C56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Node.js</w:t>
            </w:r>
          </w:p>
          <w:p w14:paraId="4D733856" w14:textId="11498335" w:rsidR="00D171F3" w:rsidRDefault="00D171F3" w:rsidP="00596624">
            <w:pPr>
              <w:pStyle w:val="ListParagraph"/>
              <w:numPr>
                <w:ilvl w:val="0"/>
                <w:numId w:val="18"/>
              </w:numPr>
            </w:pPr>
            <w:r>
              <w:t>MySQL</w:t>
            </w:r>
          </w:p>
          <w:p w14:paraId="28CE6662" w14:textId="77777777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Git</w:t>
            </w:r>
          </w:p>
          <w:p w14:paraId="113A7700" w14:textId="77777777" w:rsidR="00596624" w:rsidRDefault="00596624" w:rsidP="00596624">
            <w:pPr>
              <w:pStyle w:val="ListParagraph"/>
              <w:numPr>
                <w:ilvl w:val="0"/>
                <w:numId w:val="18"/>
              </w:numPr>
            </w:pPr>
            <w:r>
              <w:t>Linux</w:t>
            </w:r>
          </w:p>
        </w:tc>
      </w:tr>
      <w:tr w:rsidR="00596624" w14:paraId="01395F25" w14:textId="77777777" w:rsidTr="0059662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BD9C6F0" w14:textId="77777777" w:rsidR="00596624" w:rsidRPr="00596624" w:rsidRDefault="00596624" w:rsidP="00D177B4">
            <w:pPr>
              <w:pStyle w:val="Heading1"/>
              <w:outlineLvl w:val="0"/>
              <w:rPr>
                <w:b/>
                <w:bCs w:val="0"/>
              </w:rPr>
            </w:pPr>
            <w:r w:rsidRPr="00596624">
              <w:rPr>
                <w:b/>
                <w:bCs w:val="0"/>
              </w:rPr>
              <w:t>Languages</w:t>
            </w:r>
          </w:p>
        </w:tc>
        <w:tc>
          <w:tcPr>
            <w:tcW w:w="6768" w:type="dxa"/>
          </w:tcPr>
          <w:p w14:paraId="7CB1D102" w14:textId="77777777" w:rsidR="00596624" w:rsidRDefault="00596624" w:rsidP="0059662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  <w:p w14:paraId="4CAC222D" w14:textId="77777777" w:rsidR="00596624" w:rsidRDefault="00596624" w:rsidP="0059662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Telugu</w:t>
            </w:r>
          </w:p>
          <w:p w14:paraId="02A7FA48" w14:textId="77777777" w:rsidR="00596624" w:rsidRDefault="00596624" w:rsidP="0059662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Hindi</w:t>
            </w:r>
          </w:p>
        </w:tc>
      </w:tr>
    </w:tbl>
    <w:p w14:paraId="1103D0C2" w14:textId="77777777" w:rsidR="003D37C1" w:rsidRPr="00596624" w:rsidRDefault="003D37C1" w:rsidP="00596624">
      <w:pPr>
        <w:rPr>
          <w:b/>
          <w:bCs/>
        </w:rPr>
      </w:pPr>
    </w:p>
    <w:sectPr w:rsidR="003D37C1" w:rsidRPr="00596624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9C97C" w14:textId="77777777" w:rsidR="00D21E34" w:rsidRDefault="00D21E34">
      <w:pPr>
        <w:spacing w:after="0" w:line="240" w:lineRule="auto"/>
      </w:pPr>
      <w:r>
        <w:separator/>
      </w:r>
    </w:p>
  </w:endnote>
  <w:endnote w:type="continuationSeparator" w:id="0">
    <w:p w14:paraId="3C587098" w14:textId="77777777" w:rsidR="00D21E34" w:rsidRDefault="00D21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14:paraId="2D17652F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BE55326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52400D63058241AF885D55AAB738C2D2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77B38F46" w14:textId="77777777" w:rsidR="00C92C71" w:rsidRPr="00C92C71" w:rsidRDefault="00382F40" w:rsidP="00C92C71">
              <w:pPr>
                <w:pStyle w:val="Footer"/>
              </w:pPr>
              <w:r>
                <w:t>Rajesh Chittampally</w:t>
              </w:r>
            </w:p>
          </w:sdtContent>
        </w:sdt>
        <w:p w14:paraId="3E8C72A8" w14:textId="77777777" w:rsidR="00A86F61" w:rsidRDefault="00D21E34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9F3BF5C77657434A9D78BA912523B7E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382F40">
                <w:t>H.No:- 2-2-1148/5, Sai Ram Complex, Street No:- 16, New Nallakunta, Hyderabad, Telangana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F43EB0529DC4B9A996B9046D7A3042B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382F40">
                <w:t>984 813 4297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9B53787104844CB4B9B6AE08A99D4445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382F40">
                <w:t>chittampallyrajesh@gmail.com</w:t>
              </w:r>
            </w:sdtContent>
          </w:sdt>
        </w:p>
      </w:tc>
    </w:tr>
  </w:tbl>
  <w:p w14:paraId="759180DB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FED30" w14:textId="77777777" w:rsidR="00D21E34" w:rsidRDefault="00D21E34">
      <w:pPr>
        <w:spacing w:after="0" w:line="240" w:lineRule="auto"/>
      </w:pPr>
      <w:r>
        <w:separator/>
      </w:r>
    </w:p>
  </w:footnote>
  <w:footnote w:type="continuationSeparator" w:id="0">
    <w:p w14:paraId="3420B620" w14:textId="77777777" w:rsidR="00D21E34" w:rsidRDefault="00D21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E72599"/>
    <w:multiLevelType w:val="multilevel"/>
    <w:tmpl w:val="260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436AA"/>
    <w:multiLevelType w:val="hybridMultilevel"/>
    <w:tmpl w:val="9C7E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252FD"/>
    <w:multiLevelType w:val="hybridMultilevel"/>
    <w:tmpl w:val="F528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55CBB"/>
    <w:multiLevelType w:val="multilevel"/>
    <w:tmpl w:val="82E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D473F"/>
    <w:multiLevelType w:val="hybridMultilevel"/>
    <w:tmpl w:val="1E2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0D5E"/>
    <w:multiLevelType w:val="hybridMultilevel"/>
    <w:tmpl w:val="0E0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46D0D"/>
    <w:multiLevelType w:val="hybridMultilevel"/>
    <w:tmpl w:val="B0CA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7FED7A03"/>
    <w:multiLevelType w:val="multilevel"/>
    <w:tmpl w:val="52E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8"/>
  </w:num>
  <w:num w:numId="14">
    <w:abstractNumId w:val="15"/>
  </w:num>
  <w:num w:numId="15">
    <w:abstractNumId w:val="13"/>
  </w:num>
  <w:num w:numId="16">
    <w:abstractNumId w:val="16"/>
  </w:num>
  <w:num w:numId="17">
    <w:abstractNumId w:val="10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40"/>
    <w:rsid w:val="00014CE3"/>
    <w:rsid w:val="000B32EC"/>
    <w:rsid w:val="000E000D"/>
    <w:rsid w:val="001905AF"/>
    <w:rsid w:val="001C5D03"/>
    <w:rsid w:val="002D4F34"/>
    <w:rsid w:val="002F798F"/>
    <w:rsid w:val="00331C78"/>
    <w:rsid w:val="00382F40"/>
    <w:rsid w:val="003D37C1"/>
    <w:rsid w:val="004B37C5"/>
    <w:rsid w:val="005203B5"/>
    <w:rsid w:val="00596624"/>
    <w:rsid w:val="005A6A02"/>
    <w:rsid w:val="005D21FB"/>
    <w:rsid w:val="005F7B40"/>
    <w:rsid w:val="006245D7"/>
    <w:rsid w:val="00671EA2"/>
    <w:rsid w:val="006724A7"/>
    <w:rsid w:val="00675AA5"/>
    <w:rsid w:val="006B2AB4"/>
    <w:rsid w:val="00784B25"/>
    <w:rsid w:val="008333FC"/>
    <w:rsid w:val="00841341"/>
    <w:rsid w:val="008466F0"/>
    <w:rsid w:val="008569E5"/>
    <w:rsid w:val="00963E0F"/>
    <w:rsid w:val="0096638F"/>
    <w:rsid w:val="009916BD"/>
    <w:rsid w:val="009B1B1B"/>
    <w:rsid w:val="009B20C1"/>
    <w:rsid w:val="009F6D0B"/>
    <w:rsid w:val="00A449BF"/>
    <w:rsid w:val="00A7034D"/>
    <w:rsid w:val="00A704CA"/>
    <w:rsid w:val="00A86F61"/>
    <w:rsid w:val="00AD0CCD"/>
    <w:rsid w:val="00B67BCB"/>
    <w:rsid w:val="00BB1ED9"/>
    <w:rsid w:val="00BC527A"/>
    <w:rsid w:val="00C92C71"/>
    <w:rsid w:val="00CA44C2"/>
    <w:rsid w:val="00D140F4"/>
    <w:rsid w:val="00D171F3"/>
    <w:rsid w:val="00D21E34"/>
    <w:rsid w:val="00DB7125"/>
    <w:rsid w:val="00DC00B3"/>
    <w:rsid w:val="00E21D64"/>
    <w:rsid w:val="00E33851"/>
    <w:rsid w:val="00EB0A7E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ADBF0"/>
  <w15:chartTrackingRefBased/>
  <w15:docId w15:val="{2C7883ED-DFB4-4020-BC7E-40B1744D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paragraph" w:customStyle="1" w:styleId="public-draftstyledefault-unorderedlistitem">
    <w:name w:val="public-draftstyledefault-unorderedlistitem"/>
    <w:basedOn w:val="Normal"/>
    <w:rsid w:val="0038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es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3BF5C77657434A9D78BA912523B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3C0E4-A933-423F-9EA4-D061EBE39667}"/>
      </w:docPartPr>
      <w:docPartBody>
        <w:p w:rsidR="0069539E" w:rsidRDefault="00273A48">
          <w:pPr>
            <w:pStyle w:val="9F3BF5C77657434A9D78BA912523B7EB"/>
          </w:pPr>
          <w:r>
            <w:t>Your Name</w:t>
          </w:r>
        </w:p>
      </w:docPartBody>
    </w:docPart>
    <w:docPart>
      <w:docPartPr>
        <w:name w:val="BF43EB0529DC4B9A996B9046D7A30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E350-ADD5-43DD-8E8D-1BEF25D7126E}"/>
      </w:docPartPr>
      <w:docPartBody>
        <w:p w:rsidR="0069539E" w:rsidRDefault="00273A48">
          <w:pPr>
            <w:pStyle w:val="BF43EB0529DC4B9A996B9046D7A3042B"/>
          </w:pPr>
          <w:r w:rsidRPr="00A704CA">
            <w:t>Street Address, City, ST ZIP Code</w:t>
          </w:r>
        </w:p>
      </w:docPartBody>
    </w:docPart>
    <w:docPart>
      <w:docPartPr>
        <w:name w:val="9B53787104844CB4B9B6AE08A99D4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7C10E-0F07-4A31-8567-556C7AC0865E}"/>
      </w:docPartPr>
      <w:docPartBody>
        <w:p w:rsidR="0069539E" w:rsidRDefault="00273A48">
          <w:pPr>
            <w:pStyle w:val="9B53787104844CB4B9B6AE08A99D4445"/>
          </w:pPr>
          <w:r>
            <w:t>Phone</w:t>
          </w:r>
        </w:p>
      </w:docPartBody>
    </w:docPart>
    <w:docPart>
      <w:docPartPr>
        <w:name w:val="2650FDACBFCA45919F88E61A235E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5B043-9DDC-4D52-881D-14671E824E09}"/>
      </w:docPartPr>
      <w:docPartBody>
        <w:p w:rsidR="0069539E" w:rsidRDefault="00273A48">
          <w:pPr>
            <w:pStyle w:val="2650FDACBFCA45919F88E61A235EBA16"/>
          </w:pPr>
          <w:r w:rsidRPr="00A704CA">
            <w:t>Email</w:t>
          </w:r>
        </w:p>
      </w:docPartBody>
    </w:docPart>
    <w:docPart>
      <w:docPartPr>
        <w:name w:val="D046E4069B2F40DD981B399B7D26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7EA03-C836-4552-A11E-63B87E50AB36}"/>
      </w:docPartPr>
      <w:docPartBody>
        <w:p w:rsidR="0069539E" w:rsidRDefault="00273A48">
          <w:pPr>
            <w:pStyle w:val="D046E4069B2F40DD981B399B7D26366E"/>
          </w:pPr>
          <w:r w:rsidRPr="005F7B40">
            <w:t>Experience</w:t>
          </w:r>
        </w:p>
      </w:docPartBody>
    </w:docPart>
    <w:docPart>
      <w:docPartPr>
        <w:name w:val="52400D63058241AF885D55AAB738C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34B30-86A5-4790-8FC4-DCD88DFEB4D6}"/>
      </w:docPartPr>
      <w:docPartBody>
        <w:p w:rsidR="0069539E" w:rsidRDefault="00273A48">
          <w:pPr>
            <w:pStyle w:val="52400D63058241AF885D55AAB738C2D2"/>
          </w:pPr>
          <w:r>
            <w:t>Job Title 1</w:t>
          </w:r>
        </w:p>
      </w:docPartBody>
    </w:docPart>
    <w:docPart>
      <w:docPartPr>
        <w:name w:val="5DF47653AB3A46EE8426DC537E772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1E490-F991-4DE1-B1B3-C461C1BF8361}"/>
      </w:docPartPr>
      <w:docPartBody>
        <w:p w:rsidR="0069539E" w:rsidRDefault="00273A48">
          <w:pPr>
            <w:pStyle w:val="5DF47653AB3A46EE8426DC537E7720E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3F"/>
    <w:rsid w:val="00273A48"/>
    <w:rsid w:val="0069539E"/>
    <w:rsid w:val="00742E2C"/>
    <w:rsid w:val="00E13B3F"/>
    <w:rsid w:val="00E3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3BF5C77657434A9D78BA912523B7EB">
    <w:name w:val="9F3BF5C77657434A9D78BA912523B7EB"/>
  </w:style>
  <w:style w:type="paragraph" w:customStyle="1" w:styleId="BF43EB0529DC4B9A996B9046D7A3042B">
    <w:name w:val="BF43EB0529DC4B9A996B9046D7A3042B"/>
  </w:style>
  <w:style w:type="paragraph" w:customStyle="1" w:styleId="9B53787104844CB4B9B6AE08A99D4445">
    <w:name w:val="9B53787104844CB4B9B6AE08A99D4445"/>
  </w:style>
  <w:style w:type="paragraph" w:customStyle="1" w:styleId="2650FDACBFCA45919F88E61A235EBA16">
    <w:name w:val="2650FDACBFCA45919F88E61A235EBA1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A0CDF0A0D907452AAF63E14AD842C9FA">
    <w:name w:val="A0CDF0A0D907452AAF63E14AD842C9FA"/>
  </w:style>
  <w:style w:type="paragraph" w:customStyle="1" w:styleId="E952A2D5F8DE454288607594D0902D9E">
    <w:name w:val="E952A2D5F8DE454288607594D0902D9E"/>
  </w:style>
  <w:style w:type="paragraph" w:customStyle="1" w:styleId="D046E4069B2F40DD981B399B7D26366E">
    <w:name w:val="D046E4069B2F40DD981B399B7D26366E"/>
  </w:style>
  <w:style w:type="paragraph" w:customStyle="1" w:styleId="52400D63058241AF885D55AAB738C2D2">
    <w:name w:val="52400D63058241AF885D55AAB738C2D2"/>
  </w:style>
  <w:style w:type="paragraph" w:customStyle="1" w:styleId="3EE20ACCC79349D78DE807CEC08ED23A">
    <w:name w:val="3EE20ACCC79349D78DE807CEC08ED23A"/>
  </w:style>
  <w:style w:type="paragraph" w:customStyle="1" w:styleId="FE57B46778B1466C813B6C87C6A1C76D">
    <w:name w:val="FE57B46778B1466C813B6C87C6A1C76D"/>
  </w:style>
  <w:style w:type="paragraph" w:customStyle="1" w:styleId="B220E293BB344FA6AF95EF775CFE527C">
    <w:name w:val="B220E293BB344FA6AF95EF775CFE527C"/>
  </w:style>
  <w:style w:type="paragraph" w:customStyle="1" w:styleId="2C365EA0075C4AF5A14FCA76FF1E8E85">
    <w:name w:val="2C365EA0075C4AF5A14FCA76FF1E8E85"/>
  </w:style>
  <w:style w:type="paragraph" w:customStyle="1" w:styleId="235A5203D16247859382271D0CC44D37">
    <w:name w:val="235A5203D16247859382271D0CC44D37"/>
  </w:style>
  <w:style w:type="paragraph" w:customStyle="1" w:styleId="9730C43B0B944D40BD51CF9DAFDAC364">
    <w:name w:val="9730C43B0B944D40BD51CF9DAFDAC364"/>
  </w:style>
  <w:style w:type="paragraph" w:customStyle="1" w:styleId="A55224A693DC4B8A9148307C9C88653B">
    <w:name w:val="A55224A693DC4B8A9148307C9C88653B"/>
  </w:style>
  <w:style w:type="paragraph" w:customStyle="1" w:styleId="8155CF1A33514A959A260059ABF4EDE8">
    <w:name w:val="8155CF1A33514A959A260059ABF4EDE8"/>
  </w:style>
  <w:style w:type="paragraph" w:customStyle="1" w:styleId="B919DCD5C4834B3EB412AE68DB0DDB59">
    <w:name w:val="B919DCD5C4834B3EB412AE68DB0DDB59"/>
  </w:style>
  <w:style w:type="paragraph" w:customStyle="1" w:styleId="142727AADCFE4CC18E37054EFA3E334C">
    <w:name w:val="142727AADCFE4CC18E37054EFA3E334C"/>
  </w:style>
  <w:style w:type="paragraph" w:customStyle="1" w:styleId="082E746156E248C49175D02B5CCCBF81">
    <w:name w:val="082E746156E248C49175D02B5CCCBF81"/>
  </w:style>
  <w:style w:type="paragraph" w:customStyle="1" w:styleId="5DF47653AB3A46EE8426DC537E7720ED">
    <w:name w:val="5DF47653AB3A46EE8426DC537E7720ED"/>
  </w:style>
  <w:style w:type="paragraph" w:customStyle="1" w:styleId="51E64726CDC94558955A83D86988A106">
    <w:name w:val="51E64726CDC94558955A83D86988A106"/>
  </w:style>
  <w:style w:type="paragraph" w:customStyle="1" w:styleId="CDB4B9EF46884FC1BA30FF4D41281E69">
    <w:name w:val="CDB4B9EF46884FC1BA30FF4D41281E69"/>
  </w:style>
  <w:style w:type="paragraph" w:customStyle="1" w:styleId="FBAD1EC59B3444718B6513D60F296ED0">
    <w:name w:val="FBAD1EC59B3444718B6513D60F296ED0"/>
  </w:style>
  <w:style w:type="paragraph" w:customStyle="1" w:styleId="35F25A46254E4505A3D78F1A9B594C9E">
    <w:name w:val="35F25A46254E4505A3D78F1A9B594C9E"/>
  </w:style>
  <w:style w:type="paragraph" w:customStyle="1" w:styleId="0BC26F7F84D04A6B87A4B4F02D05D24D">
    <w:name w:val="0BC26F7F84D04A6B87A4B4F02D05D24D"/>
  </w:style>
  <w:style w:type="paragraph" w:customStyle="1" w:styleId="883AABEDCB3F470583CEB876E8925219">
    <w:name w:val="883AABEDCB3F470583CEB876E8925219"/>
  </w:style>
  <w:style w:type="paragraph" w:customStyle="1" w:styleId="4270868117704A7D8AB5387F8BB8D214">
    <w:name w:val="4270868117704A7D8AB5387F8BB8D214"/>
  </w:style>
  <w:style w:type="paragraph" w:customStyle="1" w:styleId="ABD5AD0C765B47E295E671D0945932DC">
    <w:name w:val="ABD5AD0C765B47E295E671D0945932DC"/>
  </w:style>
  <w:style w:type="paragraph" w:customStyle="1" w:styleId="E986D9D4A3CA4F608ADDD8DEF5F0B017">
    <w:name w:val="E986D9D4A3CA4F608ADDD8DEF5F0B017"/>
  </w:style>
  <w:style w:type="paragraph" w:customStyle="1" w:styleId="E2FF61B4479642119EFDEAEEF95F2FA2">
    <w:name w:val="E2FF61B4479642119EFDEAEEF95F2FA2"/>
  </w:style>
  <w:style w:type="paragraph" w:customStyle="1" w:styleId="09D91C1D998243B8817BA244695A1C2E">
    <w:name w:val="09D91C1D998243B8817BA244695A1C2E"/>
  </w:style>
  <w:style w:type="paragraph" w:customStyle="1" w:styleId="20B8A497306E4397A34D73B53E91C86D">
    <w:name w:val="20B8A497306E4397A34D73B53E91C86D"/>
  </w:style>
  <w:style w:type="paragraph" w:customStyle="1" w:styleId="19408CAABB76441F9E022D252664EA94">
    <w:name w:val="19408CAABB76441F9E022D252664EA94"/>
  </w:style>
  <w:style w:type="paragraph" w:customStyle="1" w:styleId="3A2193D41BB046B5896E230A5B0EF0C1">
    <w:name w:val="3A2193D41BB046B5896E230A5B0EF0C1"/>
    <w:rsid w:val="00E13B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H.No:- 2-2-1148/5, Sai Ram Complex, Street No:- 16, New Nallakunta, Hyderabad, Telangana</CompanyAddress>
  <CompanyPhone>984 813 4297</CompanyPhone>
  <CompanyFax>chittampallyrajesh@gmail.com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16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Chittampally</dc:creator>
  <cp:keywords/>
  <dc:description>Rajesh Chittampally</dc:description>
  <cp:lastModifiedBy>Rajesh Chittampally</cp:lastModifiedBy>
  <cp:revision>4</cp:revision>
  <dcterms:created xsi:type="dcterms:W3CDTF">2019-07-01T19:31:00Z</dcterms:created>
  <dcterms:modified xsi:type="dcterms:W3CDTF">2019-07-04T18:01:00Z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